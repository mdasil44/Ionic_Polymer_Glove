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6F" w:rsidRDefault="00D23A6F" w:rsidP="00D23A6F">
      <w:r>
        <w:t>#include "I2Cdev.h"</w:t>
      </w:r>
    </w:p>
    <w:p w:rsidR="00D23A6F" w:rsidRDefault="00D23A6F" w:rsidP="00D23A6F">
      <w:r>
        <w:t>#include "MPU6050.h"</w:t>
      </w:r>
    </w:p>
    <w:p w:rsidR="00D23A6F" w:rsidRDefault="00D23A6F" w:rsidP="00D23A6F"/>
    <w:p w:rsidR="00D23A6F" w:rsidRDefault="00D23A6F" w:rsidP="00D23A6F"/>
    <w:p w:rsidR="00D23A6F" w:rsidRDefault="00D23A6F" w:rsidP="00D23A6F"/>
    <w:p w:rsidR="00D23A6F" w:rsidRDefault="00D23A6F" w:rsidP="00D23A6F">
      <w:r>
        <w:t>// Arduino Wire library is required if I2Cdev I2CDEV_ARDUINO_WIRE implementation</w:t>
      </w:r>
    </w:p>
    <w:p w:rsidR="00D23A6F" w:rsidRDefault="00D23A6F" w:rsidP="00D23A6F">
      <w:r>
        <w:t>// is used in I2Cdev.h</w:t>
      </w:r>
    </w:p>
    <w:p w:rsidR="00D23A6F" w:rsidRDefault="00D23A6F" w:rsidP="00D23A6F">
      <w:r>
        <w:t>#if I2CDEV_IMPLEMENTATION == I2CDEV_ARDUINO_WIRE</w:t>
      </w:r>
    </w:p>
    <w:p w:rsidR="00D23A6F" w:rsidRDefault="00D23A6F" w:rsidP="00D23A6F">
      <w:r>
        <w:t xml:space="preserve">    #include "</w:t>
      </w:r>
      <w:proofErr w:type="spellStart"/>
      <w:r>
        <w:t>Wire.h</w:t>
      </w:r>
      <w:proofErr w:type="spellEnd"/>
      <w:r>
        <w:t>"</w:t>
      </w:r>
    </w:p>
    <w:p w:rsidR="00D23A6F" w:rsidRDefault="00D23A6F" w:rsidP="00D23A6F">
      <w:r>
        <w:t>#</w:t>
      </w:r>
      <w:proofErr w:type="spellStart"/>
      <w:r>
        <w:t>endif</w:t>
      </w:r>
      <w:proofErr w:type="spellEnd"/>
    </w:p>
    <w:p w:rsidR="00D23A6F" w:rsidRDefault="00D23A6F" w:rsidP="00D23A6F"/>
    <w:p w:rsidR="00D23A6F" w:rsidRDefault="00D23A6F" w:rsidP="00D23A6F"/>
    <w:p w:rsidR="00D23A6F" w:rsidRDefault="00D23A6F" w:rsidP="00D23A6F">
      <w:r>
        <w:t xml:space="preserve">MPU6050 </w:t>
      </w:r>
      <w:proofErr w:type="spellStart"/>
      <w:r>
        <w:t>accelgyro</w:t>
      </w:r>
      <w:proofErr w:type="spellEnd"/>
      <w:r>
        <w:t>;</w:t>
      </w:r>
    </w:p>
    <w:p w:rsidR="00D23A6F" w:rsidRDefault="00D23A6F" w:rsidP="00D23A6F">
      <w:r>
        <w:t xml:space="preserve">//MPU6050 </w:t>
      </w:r>
      <w:proofErr w:type="spellStart"/>
      <w:proofErr w:type="gramStart"/>
      <w:r>
        <w:t>accelgyro</w:t>
      </w:r>
      <w:proofErr w:type="spellEnd"/>
      <w:r>
        <w:t>(</w:t>
      </w:r>
      <w:proofErr w:type="gramEnd"/>
      <w:r>
        <w:t>0x69); // &lt;-- use for AD0 high</w:t>
      </w:r>
    </w:p>
    <w:p w:rsidR="00D23A6F" w:rsidRDefault="00D23A6F" w:rsidP="00D23A6F"/>
    <w:p w:rsidR="00D23A6F" w:rsidRDefault="00D23A6F" w:rsidP="00D23A6F">
      <w:proofErr w:type="gramStart"/>
      <w:r>
        <w:t>int16_t</w:t>
      </w:r>
      <w:proofErr w:type="gramEnd"/>
      <w:r>
        <w:t xml:space="preserve"> ax, ay, </w:t>
      </w:r>
      <w:proofErr w:type="spellStart"/>
      <w:r>
        <w:t>az</w:t>
      </w:r>
      <w:proofErr w:type="spellEnd"/>
      <w:r>
        <w:t>;</w:t>
      </w:r>
    </w:p>
    <w:p w:rsidR="00D23A6F" w:rsidRDefault="00D23A6F" w:rsidP="00D23A6F">
      <w:proofErr w:type="gramStart"/>
      <w:r>
        <w:t>int16_t</w:t>
      </w:r>
      <w:proofErr w:type="gramEnd"/>
      <w:r>
        <w:t xml:space="preserve">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>;</w:t>
      </w:r>
    </w:p>
    <w:p w:rsidR="00D23A6F" w:rsidRDefault="00D23A6F" w:rsidP="00D23A6F"/>
    <w:p w:rsidR="00D23A6F" w:rsidRDefault="00D23A6F" w:rsidP="00D23A6F"/>
    <w:p w:rsidR="00D23A6F" w:rsidRDefault="00D23A6F" w:rsidP="00D23A6F">
      <w:r>
        <w:t>#define OUTPUT_READABLE_ACCELGYRO</w:t>
      </w:r>
    </w:p>
    <w:p w:rsidR="00D23A6F" w:rsidRDefault="00D23A6F" w:rsidP="00D23A6F"/>
    <w:p w:rsidR="00D23A6F" w:rsidRDefault="00D23A6F" w:rsidP="00D23A6F">
      <w:r>
        <w:t>#define LED_PIN 13</w:t>
      </w:r>
    </w:p>
    <w:p w:rsidR="00D23A6F" w:rsidRDefault="00D23A6F" w:rsidP="00D23A6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blinkState</w:t>
      </w:r>
      <w:proofErr w:type="spellEnd"/>
      <w:r>
        <w:t xml:space="preserve"> = false;</w:t>
      </w:r>
    </w:p>
    <w:p w:rsidR="00D23A6F" w:rsidRDefault="00D23A6F" w:rsidP="00D23A6F"/>
    <w:p w:rsidR="00D23A6F" w:rsidRDefault="00D23A6F" w:rsidP="00D23A6F"/>
    <w:p w:rsidR="00D23A6F" w:rsidRDefault="00D23A6F" w:rsidP="00D23A6F">
      <w:proofErr w:type="spellStart"/>
      <w:proofErr w:type="gramStart"/>
      <w:r>
        <w:t>int</w:t>
      </w:r>
      <w:proofErr w:type="spellEnd"/>
      <w:proofErr w:type="gramEnd"/>
      <w:r>
        <w:t xml:space="preserve"> input = 50; // the FSR and cap are connected to pin50</w:t>
      </w:r>
    </w:p>
    <w:p w:rsidR="00D23A6F" w:rsidRDefault="00D23A6F" w:rsidP="00D23A6F">
      <w:proofErr w:type="spellStart"/>
      <w:proofErr w:type="gramStart"/>
      <w:r>
        <w:t>int</w:t>
      </w:r>
      <w:proofErr w:type="spellEnd"/>
      <w:proofErr w:type="gramEnd"/>
      <w:r>
        <w:t xml:space="preserve"> reset = 49;</w:t>
      </w:r>
    </w:p>
    <w:p w:rsidR="00D23A6F" w:rsidRDefault="00D23A6F" w:rsidP="00D23A6F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fsrReading</w:t>
      </w:r>
      <w:proofErr w:type="spellEnd"/>
      <w:r>
        <w:t>; // the digital readings</w:t>
      </w:r>
    </w:p>
    <w:p w:rsidR="00D23A6F" w:rsidRDefault="00D23A6F" w:rsidP="00D23A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myPins</w:t>
      </w:r>
      <w:proofErr w:type="spellEnd"/>
      <w:r>
        <w:t>[] = {27, 28, 31, 32, 35, 36, 39, 40, 43, 44}; // The pins used as VCC for the FSRs</w:t>
      </w:r>
    </w:p>
    <w:p w:rsidR="00D23A6F" w:rsidRDefault="00D23A6F" w:rsidP="00D23A6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minmax</w:t>
      </w:r>
      <w:proofErr w:type="spellEnd"/>
      <w:r>
        <w:t>[] = {23, 24}; // The resistors used to find a min and max count</w:t>
      </w:r>
    </w:p>
    <w:p w:rsidR="00D23A6F" w:rsidRDefault="00D23A6F" w:rsidP="00D23A6F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rcounts</w:t>
      </w:r>
      <w:proofErr w:type="spellEnd"/>
      <w:r>
        <w:t>; // The counts from the resistors</w:t>
      </w:r>
    </w:p>
    <w:p w:rsidR="00D23A6F" w:rsidRDefault="00D23A6F" w:rsidP="00D23A6F"/>
    <w:p w:rsidR="00D23A6F" w:rsidRDefault="00D23A6F" w:rsidP="00D23A6F"/>
    <w:p w:rsidR="00D23A6F" w:rsidRDefault="00D23A6F" w:rsidP="00D23A6F">
      <w:proofErr w:type="gramStart"/>
      <w:r>
        <w:t>void</w:t>
      </w:r>
      <w:proofErr w:type="gramEnd"/>
      <w:r>
        <w:t xml:space="preserve"> setup(void) {</w:t>
      </w:r>
    </w:p>
    <w:p w:rsidR="00D23A6F" w:rsidRDefault="00D23A6F" w:rsidP="00D23A6F">
      <w:r>
        <w:t xml:space="preserve">// </w:t>
      </w:r>
      <w:proofErr w:type="gramStart"/>
      <w:r>
        <w:t>We'll</w:t>
      </w:r>
      <w:proofErr w:type="gramEnd"/>
      <w:r>
        <w:t xml:space="preserve"> send debugging information via the Serial monitor</w:t>
      </w:r>
    </w:p>
    <w:p w:rsidR="00D23A6F" w:rsidRDefault="00D23A6F" w:rsidP="00D23A6F">
      <w:r>
        <w:t xml:space="preserve">    #if I2CDEV_IMPLEMENTATION == I2CDEV_ARDUINO_WIRE</w:t>
      </w:r>
    </w:p>
    <w:p w:rsidR="00D23A6F" w:rsidRDefault="00D23A6F" w:rsidP="00D23A6F">
      <w:r>
        <w:t xml:space="preserve">      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:rsidR="00D23A6F" w:rsidRDefault="00D23A6F" w:rsidP="00D23A6F">
      <w:r>
        <w:t xml:space="preserve">    #</w:t>
      </w:r>
      <w:proofErr w:type="spellStart"/>
      <w:r>
        <w:t>elif</w:t>
      </w:r>
      <w:proofErr w:type="spellEnd"/>
      <w:r>
        <w:t xml:space="preserve"> I2CDEV_IMPLEMENTATION == I2CDEV_BUILTIN_FASTWIRE</w:t>
      </w:r>
    </w:p>
    <w:p w:rsidR="00D23A6F" w:rsidRDefault="00D23A6F" w:rsidP="00D23A6F">
      <w:r>
        <w:t xml:space="preserve">        </w:t>
      </w:r>
      <w:proofErr w:type="spellStart"/>
      <w:r>
        <w:t>Fastwire</w:t>
      </w:r>
      <w:proofErr w:type="spellEnd"/>
      <w:r>
        <w:t>::</w:t>
      </w:r>
      <w:proofErr w:type="gramStart"/>
      <w:r>
        <w:t>setup(</w:t>
      </w:r>
      <w:proofErr w:type="gramEnd"/>
      <w:r>
        <w:t>400, true);</w:t>
      </w:r>
    </w:p>
    <w:p w:rsidR="00D23A6F" w:rsidRDefault="00D23A6F" w:rsidP="00D23A6F">
      <w:r>
        <w:t xml:space="preserve">    #</w:t>
      </w:r>
      <w:proofErr w:type="spellStart"/>
      <w:r>
        <w:t>endif</w:t>
      </w:r>
      <w:proofErr w:type="spellEnd"/>
    </w:p>
    <w:p w:rsidR="00D23A6F" w:rsidRDefault="00D23A6F" w:rsidP="00D23A6F">
      <w:r>
        <w:t xml:space="preserve">    </w:t>
      </w:r>
    </w:p>
    <w:p w:rsidR="00D23A6F" w:rsidRDefault="00D23A6F" w:rsidP="00D23A6F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23A6F" w:rsidRDefault="00D23A6F" w:rsidP="00D23A6F"/>
    <w:p w:rsidR="00D23A6F" w:rsidRDefault="00D23A6F" w:rsidP="00D23A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counter = 0; counter&lt;10; counter++){//set FSR VCC pins to output mode and low state</w:t>
      </w:r>
    </w:p>
    <w:p w:rsidR="00D23A6F" w:rsidRDefault="00D23A6F" w:rsidP="00D23A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[counter], OUTPUT);</w:t>
      </w:r>
    </w:p>
    <w:p w:rsidR="00D23A6F" w:rsidRDefault="00D23A6F" w:rsidP="00D23A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[counter], LOW);</w:t>
      </w:r>
    </w:p>
    <w:p w:rsidR="00D23A6F" w:rsidRDefault="00D23A6F" w:rsidP="00D23A6F">
      <w:r>
        <w:t xml:space="preserve">  } </w:t>
      </w:r>
    </w:p>
    <w:p w:rsidR="00D23A6F" w:rsidRDefault="00D23A6F" w:rsidP="00D23A6F">
      <w:r>
        <w:t xml:space="preserve">  </w:t>
      </w:r>
    </w:p>
    <w:p w:rsidR="00D23A6F" w:rsidRDefault="00D23A6F" w:rsidP="00D23A6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counter = 0; counter&lt;2; counter++){//set resistor VCC pins to output mode and low state</w:t>
      </w:r>
    </w:p>
    <w:p w:rsidR="00D23A6F" w:rsidRDefault="00D23A6F" w:rsidP="00D23A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minmax</w:t>
      </w:r>
      <w:proofErr w:type="spellEnd"/>
      <w:r>
        <w:t>[counter], OUTPUT);</w:t>
      </w:r>
    </w:p>
    <w:p w:rsidR="00D23A6F" w:rsidRDefault="00D23A6F" w:rsidP="00D23A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minmax</w:t>
      </w:r>
      <w:proofErr w:type="spellEnd"/>
      <w:r>
        <w:t>[counter], LOW);</w:t>
      </w:r>
    </w:p>
    <w:p w:rsidR="00D23A6F" w:rsidRDefault="00D23A6F" w:rsidP="00D23A6F">
      <w:r>
        <w:t xml:space="preserve">  }</w:t>
      </w:r>
    </w:p>
    <w:p w:rsidR="00D23A6F" w:rsidRDefault="00D23A6F" w:rsidP="00D23A6F"/>
    <w:p w:rsidR="00D23A6F" w:rsidRDefault="00D23A6F" w:rsidP="00D23A6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reset,OUTPUT</w:t>
      </w:r>
      <w:proofErr w:type="spellEnd"/>
      <w:r>
        <w:t>);</w:t>
      </w:r>
    </w:p>
    <w:p w:rsidR="00D23A6F" w:rsidRDefault="00D23A6F" w:rsidP="00D23A6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D23A6F" w:rsidRDefault="00D23A6F" w:rsidP="00D23A6F">
      <w:r>
        <w:t>}</w:t>
      </w:r>
    </w:p>
    <w:p w:rsidR="00D23A6F" w:rsidRDefault="00D23A6F" w:rsidP="00D23A6F"/>
    <w:p w:rsidR="00D23A6F" w:rsidRDefault="00D23A6F" w:rsidP="00D23A6F">
      <w:proofErr w:type="gramStart"/>
      <w:r>
        <w:t>void</w:t>
      </w:r>
      <w:proofErr w:type="gramEnd"/>
      <w:r>
        <w:t xml:space="preserve"> loop(void) {</w:t>
      </w:r>
    </w:p>
    <w:p w:rsidR="00D23A6F" w:rsidRDefault="00D23A6F" w:rsidP="00D23A6F">
      <w:r>
        <w:lastRenderedPageBreak/>
        <w:t xml:space="preserve">// read the resistor using the </w:t>
      </w:r>
      <w:proofErr w:type="spellStart"/>
      <w:r>
        <w:t>RCtime</w:t>
      </w:r>
      <w:proofErr w:type="spellEnd"/>
      <w:r>
        <w:t xml:space="preserve"> technique</w:t>
      </w:r>
    </w:p>
    <w:p w:rsidR="00D23A6F" w:rsidRDefault="00D23A6F" w:rsidP="00D23A6F">
      <w:r>
        <w:t xml:space="preserve">    // read raw </w:t>
      </w:r>
      <w:proofErr w:type="spellStart"/>
      <w:r>
        <w:t>accel</w:t>
      </w:r>
      <w:proofErr w:type="spellEnd"/>
      <w:r>
        <w:t>/gyro measurements from device</w:t>
      </w:r>
    </w:p>
    <w:p w:rsidR="00D23A6F" w:rsidRDefault="00D23A6F" w:rsidP="00D23A6F">
      <w:r>
        <w:t xml:space="preserve">    </w:t>
      </w:r>
    </w:p>
    <w:p w:rsidR="00D23A6F" w:rsidRDefault="00D23A6F" w:rsidP="00D23A6F">
      <w:r>
        <w:t xml:space="preserve">           </w:t>
      </w:r>
      <w:proofErr w:type="spellStart"/>
      <w:proofErr w:type="gramStart"/>
      <w:r>
        <w:t>blinkState</w:t>
      </w:r>
      <w:proofErr w:type="spellEnd"/>
      <w:proofErr w:type="gramEnd"/>
      <w:r>
        <w:t xml:space="preserve"> = !</w:t>
      </w:r>
      <w:proofErr w:type="spellStart"/>
      <w:r>
        <w:t>blinkState</w:t>
      </w:r>
      <w:proofErr w:type="spellEnd"/>
      <w:r>
        <w:t>;</w:t>
      </w:r>
    </w:p>
    <w:p w:rsidR="00D23A6F" w:rsidRDefault="00D23A6F" w:rsidP="00D23A6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LED_PIN, </w:t>
      </w:r>
      <w:proofErr w:type="spellStart"/>
      <w:r>
        <w:t>blinkState</w:t>
      </w:r>
      <w:proofErr w:type="spellEnd"/>
      <w:r>
        <w:t>);</w:t>
      </w:r>
    </w:p>
    <w:p w:rsidR="00D23A6F" w:rsidRDefault="00D23A6F" w:rsidP="00D23A6F">
      <w:r>
        <w:t xml:space="preserve">    </w:t>
      </w:r>
    </w:p>
    <w:p w:rsidR="00D23A6F" w:rsidRDefault="00D23A6F" w:rsidP="00D23A6F">
      <w:r>
        <w:t xml:space="preserve">    </w:t>
      </w:r>
    </w:p>
    <w:p w:rsidR="00D23A6F" w:rsidRDefault="00D23A6F" w:rsidP="00D23A6F"/>
    <w:p w:rsidR="00D23A6F" w:rsidRDefault="00D23A6F" w:rsidP="00D23A6F"/>
    <w:p w:rsidR="00D23A6F" w:rsidRDefault="00D23A6F" w:rsidP="00D23A6F">
      <w:r>
        <w:t xml:space="preserve">  </w:t>
      </w:r>
    </w:p>
    <w:p w:rsidR="00D23A6F" w:rsidRDefault="00D23A6F" w:rsidP="00D23A6F">
      <w:r>
        <w:t xml:space="preserve">    </w:t>
      </w:r>
    </w:p>
    <w:p w:rsidR="00D23A6F" w:rsidRDefault="00D23A6F" w:rsidP="00D23A6F">
      <w:r>
        <w:t xml:space="preserve">    </w:t>
      </w:r>
    </w:p>
    <w:p w:rsidR="00D23A6F" w:rsidRDefault="00D23A6F" w:rsidP="00D23A6F">
      <w:r>
        <w:t xml:space="preserve"> </w:t>
      </w:r>
      <w:proofErr w:type="gramStart"/>
      <w:r>
        <w:t>accelgyro.getMotion6(</w:t>
      </w:r>
      <w:proofErr w:type="gramEnd"/>
      <w:r>
        <w:t>&amp;ax, &amp;ay, &amp;</w:t>
      </w:r>
      <w:proofErr w:type="spellStart"/>
      <w:r>
        <w:t>az</w:t>
      </w:r>
      <w:proofErr w:type="spellEnd"/>
      <w:r>
        <w:t>, &amp;</w:t>
      </w:r>
      <w:proofErr w:type="spellStart"/>
      <w:r>
        <w:t>gx</w:t>
      </w:r>
      <w:proofErr w:type="spellEnd"/>
      <w:r>
        <w:t>, &amp;</w:t>
      </w:r>
      <w:proofErr w:type="spellStart"/>
      <w:r>
        <w:t>gy</w:t>
      </w:r>
      <w:proofErr w:type="spellEnd"/>
      <w:r>
        <w:t>, &amp;</w:t>
      </w:r>
      <w:proofErr w:type="spellStart"/>
      <w:r>
        <w:t>gz</w:t>
      </w:r>
      <w:proofErr w:type="spellEnd"/>
      <w:r>
        <w:t>);</w:t>
      </w:r>
    </w:p>
    <w:p w:rsidR="00D23A6F" w:rsidRDefault="00D23A6F" w:rsidP="00D23A6F">
      <w:r>
        <w:t xml:space="preserve"> </w:t>
      </w:r>
    </w:p>
    <w:p w:rsidR="00D23A6F" w:rsidRDefault="00D23A6F" w:rsidP="00D23A6F">
      <w:r>
        <w:t xml:space="preserve"> </w:t>
      </w:r>
    </w:p>
    <w:p w:rsidR="00D23A6F" w:rsidRDefault="00D23A6F" w:rsidP="00D23A6F">
      <w:r>
        <w:t xml:space="preserve">         </w:t>
      </w:r>
      <w:proofErr w:type="spellStart"/>
      <w:proofErr w:type="gramStart"/>
      <w:r>
        <w:t>fsrReading</w:t>
      </w:r>
      <w:proofErr w:type="spellEnd"/>
      <w:proofErr w:type="gramEnd"/>
      <w:r>
        <w:t xml:space="preserve"> = </w:t>
      </w:r>
      <w:proofErr w:type="spellStart"/>
      <w:r>
        <w:t>RCtime</w:t>
      </w:r>
      <w:proofErr w:type="spellEnd"/>
      <w:r>
        <w:t xml:space="preserve">(input, </w:t>
      </w:r>
      <w:proofErr w:type="spellStart"/>
      <w:r>
        <w:t>myPins</w:t>
      </w:r>
      <w:proofErr w:type="spellEnd"/>
      <w:r>
        <w:t>, reset);</w:t>
      </w:r>
    </w:p>
    <w:p w:rsidR="00D23A6F" w:rsidRDefault="00D23A6F" w:rsidP="00D23A6F">
      <w:r>
        <w:t xml:space="preserve"> </w:t>
      </w:r>
    </w:p>
    <w:p w:rsidR="00D23A6F" w:rsidRDefault="00D23A6F" w:rsidP="00D23A6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count&lt;10; count++){//4th </w:t>
      </w:r>
      <w:proofErr w:type="spellStart"/>
      <w:r>
        <w:t>fsr</w:t>
      </w:r>
      <w:proofErr w:type="spellEnd"/>
      <w:r>
        <w:t xml:space="preserve"> is working </w:t>
      </w:r>
      <w:proofErr w:type="spellStart"/>
      <w:r>
        <w:t>fsr</w:t>
      </w:r>
      <w:proofErr w:type="spellEnd"/>
      <w:r>
        <w:t xml:space="preserve"> INDEX FINGER</w:t>
      </w:r>
    </w:p>
    <w:p w:rsidR="00D23A6F" w:rsidRDefault="00D23A6F" w:rsidP="00D23A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fsrReading</w:t>
      </w:r>
      <w:proofErr w:type="spellEnd"/>
      <w:r>
        <w:t>[count]); // the raw analog reading</w:t>
      </w:r>
    </w:p>
    <w:p w:rsidR="00D23A6F" w:rsidRDefault="00D23A6F" w:rsidP="00D23A6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D23A6F" w:rsidRDefault="00D23A6F" w:rsidP="00D23A6F">
      <w:r>
        <w:t xml:space="preserve">        }</w:t>
      </w:r>
    </w:p>
    <w:p w:rsidR="00D23A6F" w:rsidRDefault="00D23A6F" w:rsidP="00D23A6F"/>
    <w:p w:rsidR="00D23A6F" w:rsidRDefault="00D23A6F" w:rsidP="00D23A6F"/>
    <w:p w:rsidR="00D23A6F" w:rsidRDefault="00D23A6F" w:rsidP="00D23A6F">
      <w:r>
        <w:t xml:space="preserve">    // these methods (and a few others) are also available</w:t>
      </w:r>
    </w:p>
    <w:p w:rsidR="00D23A6F" w:rsidRDefault="00D23A6F" w:rsidP="00D23A6F">
      <w:r>
        <w:t xml:space="preserve">    //</w:t>
      </w:r>
      <w:proofErr w:type="spellStart"/>
      <w:proofErr w:type="gramStart"/>
      <w:r>
        <w:t>accelgyro.getAcceleration</w:t>
      </w:r>
      <w:proofErr w:type="spellEnd"/>
      <w:r>
        <w:t>(</w:t>
      </w:r>
      <w:proofErr w:type="gramEnd"/>
      <w:r>
        <w:t>&amp;ax, &amp;ay, &amp;</w:t>
      </w:r>
      <w:proofErr w:type="spellStart"/>
      <w:r>
        <w:t>az</w:t>
      </w:r>
      <w:proofErr w:type="spellEnd"/>
      <w:r>
        <w:t>);</w:t>
      </w:r>
    </w:p>
    <w:p w:rsidR="00D23A6F" w:rsidRDefault="00D23A6F" w:rsidP="00D23A6F">
      <w:r>
        <w:t xml:space="preserve">    //</w:t>
      </w:r>
      <w:proofErr w:type="spellStart"/>
      <w:proofErr w:type="gramStart"/>
      <w:r>
        <w:t>accelgyro.getRotation</w:t>
      </w:r>
      <w:proofErr w:type="spellEnd"/>
      <w:r>
        <w:t>(</w:t>
      </w:r>
      <w:proofErr w:type="gramEnd"/>
      <w:r>
        <w:t>&amp;</w:t>
      </w:r>
      <w:proofErr w:type="spellStart"/>
      <w:r>
        <w:t>gx</w:t>
      </w:r>
      <w:proofErr w:type="spellEnd"/>
      <w:r>
        <w:t>, &amp;</w:t>
      </w:r>
      <w:proofErr w:type="spellStart"/>
      <w:r>
        <w:t>gy</w:t>
      </w:r>
      <w:proofErr w:type="spellEnd"/>
      <w:r>
        <w:t>, &amp;</w:t>
      </w:r>
      <w:proofErr w:type="spellStart"/>
      <w:r>
        <w:t>gz</w:t>
      </w:r>
      <w:proofErr w:type="spellEnd"/>
      <w:r>
        <w:t>);</w:t>
      </w:r>
    </w:p>
    <w:p w:rsidR="00D23A6F" w:rsidRDefault="00D23A6F" w:rsidP="00D23A6F"/>
    <w:p w:rsidR="00D23A6F" w:rsidRDefault="00D23A6F" w:rsidP="00D23A6F">
      <w:r>
        <w:t xml:space="preserve">    #</w:t>
      </w:r>
      <w:proofErr w:type="spellStart"/>
      <w:r>
        <w:t>ifdef</w:t>
      </w:r>
      <w:proofErr w:type="spellEnd"/>
      <w:r>
        <w:t xml:space="preserve"> OUTPUT_READABLE_ACCELGYRO</w:t>
      </w:r>
    </w:p>
    <w:p w:rsidR="00D23A6F" w:rsidRDefault="00D23A6F" w:rsidP="00D23A6F">
      <w:r>
        <w:t xml:space="preserve">        // display tab-separated </w:t>
      </w:r>
      <w:proofErr w:type="spellStart"/>
      <w:r>
        <w:t>accel</w:t>
      </w:r>
      <w:proofErr w:type="spellEnd"/>
      <w:r>
        <w:t>/gyro x/y/z values</w:t>
      </w:r>
    </w:p>
    <w:p w:rsidR="00D23A6F" w:rsidRDefault="00D23A6F" w:rsidP="00D23A6F">
      <w:r>
        <w:lastRenderedPageBreak/>
        <w:t xml:space="preserve">      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"a/g:\t");</w:t>
      </w:r>
    </w:p>
    <w:p w:rsidR="00D23A6F" w:rsidRDefault="00D23A6F" w:rsidP="00D23A6F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ax+3400); </w:t>
      </w:r>
      <w:proofErr w:type="spellStart"/>
      <w:r>
        <w:t>Serial.print</w:t>
      </w:r>
      <w:proofErr w:type="spellEnd"/>
      <w:r>
        <w:t>(",");</w:t>
      </w:r>
    </w:p>
    <w:p w:rsidR="00D23A6F" w:rsidRDefault="00D23A6F" w:rsidP="00D23A6F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ay-14800); </w:t>
      </w:r>
      <w:proofErr w:type="spellStart"/>
      <w:r>
        <w:t>Serial.print</w:t>
      </w:r>
      <w:proofErr w:type="spellEnd"/>
      <w:r>
        <w:t>(",");</w:t>
      </w:r>
    </w:p>
    <w:p w:rsidR="00D23A6F" w:rsidRDefault="00D23A6F" w:rsidP="00D23A6F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az-4100); </w:t>
      </w:r>
      <w:proofErr w:type="spellStart"/>
      <w:r>
        <w:t>Serial.print</w:t>
      </w:r>
      <w:proofErr w:type="spellEnd"/>
      <w:r>
        <w:t>(",");</w:t>
      </w:r>
    </w:p>
    <w:p w:rsidR="00D23A6F" w:rsidRDefault="00D23A6F" w:rsidP="00D23A6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D23A6F" w:rsidRDefault="00D23A6F" w:rsidP="00D23A6F">
      <w:r>
        <w:t xml:space="preserve">        //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gx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>("\t");</w:t>
      </w:r>
    </w:p>
    <w:p w:rsidR="00D23A6F" w:rsidRDefault="00D23A6F" w:rsidP="00D23A6F">
      <w:r>
        <w:t xml:space="preserve">        //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gy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>("\t");</w:t>
      </w:r>
    </w:p>
    <w:p w:rsidR="00D23A6F" w:rsidRDefault="00D23A6F" w:rsidP="00D23A6F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gz</w:t>
      </w:r>
      <w:proofErr w:type="spellEnd"/>
      <w:r>
        <w:t>);</w:t>
      </w:r>
    </w:p>
    <w:p w:rsidR="00D23A6F" w:rsidRDefault="00D23A6F" w:rsidP="00D23A6F">
      <w:r>
        <w:t xml:space="preserve">    #</w:t>
      </w:r>
      <w:proofErr w:type="spellStart"/>
      <w:r>
        <w:t>endif</w:t>
      </w:r>
      <w:proofErr w:type="spellEnd"/>
    </w:p>
    <w:p w:rsidR="00D23A6F" w:rsidRDefault="00D23A6F" w:rsidP="00D23A6F"/>
    <w:p w:rsidR="00D23A6F" w:rsidRDefault="00D23A6F" w:rsidP="00D23A6F">
      <w:r>
        <w:t xml:space="preserve">    #</w:t>
      </w:r>
      <w:proofErr w:type="spellStart"/>
      <w:r>
        <w:t>ifdef</w:t>
      </w:r>
      <w:proofErr w:type="spellEnd"/>
      <w:r>
        <w:t xml:space="preserve"> OUTPUT_BINARY_ACCELGYRO</w:t>
      </w:r>
    </w:p>
    <w:p w:rsidR="00D23A6F" w:rsidRDefault="00D23A6F" w:rsidP="00D23A6F">
      <w:r>
        <w:t xml:space="preserve">   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 xml:space="preserve">(uint8_t)(ax &gt;&gt; 8)); </w:t>
      </w:r>
      <w:proofErr w:type="spellStart"/>
      <w:r>
        <w:t>Serial.write</w:t>
      </w:r>
      <w:proofErr w:type="spellEnd"/>
      <w:r>
        <w:t>((uint8_t)(ax &amp; 0xFF));</w:t>
      </w:r>
    </w:p>
    <w:p w:rsidR="00D23A6F" w:rsidRDefault="00D23A6F" w:rsidP="00D23A6F">
      <w:r>
        <w:t xml:space="preserve">   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 xml:space="preserve">(uint8_t)(ay &gt;&gt; 8)); </w:t>
      </w:r>
      <w:proofErr w:type="spellStart"/>
      <w:r>
        <w:t>Serial.write</w:t>
      </w:r>
      <w:proofErr w:type="spellEnd"/>
      <w:r>
        <w:t>((uint8_t)(ay &amp; 0xFF));</w:t>
      </w:r>
    </w:p>
    <w:p w:rsidR="00D23A6F" w:rsidRDefault="00D23A6F" w:rsidP="00D23A6F">
      <w:r>
        <w:t xml:space="preserve">   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(uint8_t)(</w:t>
      </w:r>
      <w:proofErr w:type="spellStart"/>
      <w:r>
        <w:t>az</w:t>
      </w:r>
      <w:proofErr w:type="spellEnd"/>
      <w:r>
        <w:t xml:space="preserve"> &gt;&gt; 8)); </w:t>
      </w:r>
      <w:proofErr w:type="spellStart"/>
      <w:r>
        <w:t>Serial.write</w:t>
      </w:r>
      <w:proofErr w:type="spellEnd"/>
      <w:r>
        <w:t>((uint8_t)(</w:t>
      </w:r>
      <w:proofErr w:type="spellStart"/>
      <w:r>
        <w:t>az</w:t>
      </w:r>
      <w:proofErr w:type="spellEnd"/>
      <w:r>
        <w:t xml:space="preserve"> &amp; 0xFF));</w:t>
      </w:r>
    </w:p>
    <w:p w:rsidR="00D23A6F" w:rsidRDefault="00D23A6F" w:rsidP="00D23A6F">
      <w:r>
        <w:t xml:space="preserve">        //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(uint8_t)(</w:t>
      </w:r>
      <w:proofErr w:type="spellStart"/>
      <w:r>
        <w:t>gx</w:t>
      </w:r>
      <w:proofErr w:type="spellEnd"/>
      <w:r>
        <w:t xml:space="preserve"> &gt;&gt; 8)); </w:t>
      </w:r>
      <w:proofErr w:type="spellStart"/>
      <w:r>
        <w:t>Serial.write</w:t>
      </w:r>
      <w:proofErr w:type="spellEnd"/>
      <w:r>
        <w:t>((uint8_t)(</w:t>
      </w:r>
      <w:proofErr w:type="spellStart"/>
      <w:r>
        <w:t>gx</w:t>
      </w:r>
      <w:proofErr w:type="spellEnd"/>
      <w:r>
        <w:t xml:space="preserve"> &amp; 0xFF));</w:t>
      </w:r>
    </w:p>
    <w:p w:rsidR="00D23A6F" w:rsidRDefault="00D23A6F" w:rsidP="00D23A6F">
      <w:r>
        <w:t xml:space="preserve">        //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(uint8_t)(</w:t>
      </w:r>
      <w:proofErr w:type="spellStart"/>
      <w:r>
        <w:t>gy</w:t>
      </w:r>
      <w:proofErr w:type="spellEnd"/>
      <w:r>
        <w:t xml:space="preserve"> &gt;&gt; 8)); </w:t>
      </w:r>
      <w:proofErr w:type="spellStart"/>
      <w:r>
        <w:t>Serial.write</w:t>
      </w:r>
      <w:proofErr w:type="spellEnd"/>
      <w:r>
        <w:t>((uint8_t)(</w:t>
      </w:r>
      <w:proofErr w:type="spellStart"/>
      <w:r>
        <w:t>gy</w:t>
      </w:r>
      <w:proofErr w:type="spellEnd"/>
      <w:r>
        <w:t xml:space="preserve"> &amp; 0xFF));</w:t>
      </w:r>
    </w:p>
    <w:p w:rsidR="00D23A6F" w:rsidRDefault="00D23A6F" w:rsidP="00D23A6F">
      <w:r>
        <w:t xml:space="preserve">        //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(uint8_t)(</w:t>
      </w:r>
      <w:proofErr w:type="spellStart"/>
      <w:r>
        <w:t>gz</w:t>
      </w:r>
      <w:proofErr w:type="spellEnd"/>
      <w:r>
        <w:t xml:space="preserve"> &gt;&gt; 8)); </w:t>
      </w:r>
      <w:proofErr w:type="spellStart"/>
      <w:r>
        <w:t>Serial.write</w:t>
      </w:r>
      <w:proofErr w:type="spellEnd"/>
      <w:r>
        <w:t>((uint8_t)(</w:t>
      </w:r>
      <w:proofErr w:type="spellStart"/>
      <w:r>
        <w:t>gz</w:t>
      </w:r>
      <w:proofErr w:type="spellEnd"/>
      <w:r>
        <w:t xml:space="preserve"> &amp; 0xFF));</w:t>
      </w:r>
    </w:p>
    <w:p w:rsidR="00D23A6F" w:rsidRDefault="00D23A6F" w:rsidP="00D23A6F">
      <w:r>
        <w:t xml:space="preserve">    #</w:t>
      </w:r>
      <w:proofErr w:type="spellStart"/>
      <w:r>
        <w:t>endif</w:t>
      </w:r>
      <w:proofErr w:type="spellEnd"/>
    </w:p>
    <w:p w:rsidR="00D23A6F" w:rsidRDefault="00D23A6F" w:rsidP="00D23A6F">
      <w:r>
        <w:t xml:space="preserve">    </w:t>
      </w:r>
    </w:p>
    <w:p w:rsidR="00D23A6F" w:rsidRDefault="00D23A6F" w:rsidP="00D23A6F"/>
    <w:p w:rsidR="00D23A6F" w:rsidRDefault="00D23A6F" w:rsidP="00D23A6F">
      <w:r>
        <w:t xml:space="preserve">  </w:t>
      </w:r>
    </w:p>
    <w:p w:rsidR="00D23A6F" w:rsidRDefault="00D23A6F" w:rsidP="00D23A6F"/>
    <w:p w:rsidR="00D23A6F" w:rsidRDefault="00D23A6F" w:rsidP="00D23A6F"/>
    <w:p w:rsidR="00D23A6F" w:rsidRDefault="00D23A6F" w:rsidP="00D23A6F">
      <w:r>
        <w:t>/*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"Resistors: ");</w:t>
      </w:r>
    </w:p>
    <w:p w:rsidR="00D23A6F" w:rsidRDefault="00D23A6F" w:rsidP="00D23A6F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rcounts</w:t>
      </w:r>
      <w:proofErr w:type="spellEnd"/>
      <w:r>
        <w:t>[0]); // the raw analog reading</w:t>
      </w:r>
    </w:p>
    <w:p w:rsidR="00D23A6F" w:rsidRDefault="00D23A6F" w:rsidP="00D23A6F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D23A6F" w:rsidRDefault="00D23A6F" w:rsidP="00D23A6F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rcounts</w:t>
      </w:r>
      <w:proofErr w:type="spellEnd"/>
      <w:r>
        <w:t>[1]);</w:t>
      </w:r>
    </w:p>
    <w:p w:rsidR="00D23A6F" w:rsidRDefault="00D23A6F" w:rsidP="00D23A6F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FSRs: ");*/</w:t>
      </w:r>
    </w:p>
    <w:p w:rsidR="00D23A6F" w:rsidRDefault="00D23A6F" w:rsidP="00D23A6F"/>
    <w:p w:rsidR="00D23A6F" w:rsidRDefault="00D23A6F" w:rsidP="00D23A6F">
      <w:r>
        <w:lastRenderedPageBreak/>
        <w:t>//</w:t>
      </w:r>
      <w:proofErr w:type="spellStart"/>
      <w:r>
        <w:t>rcounts</w:t>
      </w:r>
      <w:proofErr w:type="spellEnd"/>
      <w:r>
        <w:t xml:space="preserve"> = </w:t>
      </w:r>
      <w:proofErr w:type="spellStart"/>
      <w:proofErr w:type="gramStart"/>
      <w:r>
        <w:t>getminmax</w:t>
      </w:r>
      <w:proofErr w:type="spellEnd"/>
      <w:r>
        <w:t>(</w:t>
      </w:r>
      <w:proofErr w:type="spellStart"/>
      <w:proofErr w:type="gramEnd"/>
      <w:r>
        <w:t>minmax</w:t>
      </w:r>
      <w:proofErr w:type="spellEnd"/>
      <w:r>
        <w:t>, input, reset);</w:t>
      </w:r>
    </w:p>
    <w:p w:rsidR="00D23A6F" w:rsidRDefault="00D23A6F" w:rsidP="00D23A6F"/>
    <w:p w:rsidR="00D23A6F" w:rsidRDefault="00D23A6F" w:rsidP="00D23A6F"/>
    <w:p w:rsidR="00D23A6F" w:rsidRDefault="00D23A6F" w:rsidP="00D23A6F">
      <w:r>
        <w:t xml:space="preserve"> </w:t>
      </w:r>
    </w:p>
    <w:p w:rsidR="00D23A6F" w:rsidRDefault="00D23A6F" w:rsidP="00D23A6F"/>
    <w:p w:rsidR="00D23A6F" w:rsidRDefault="00D23A6F" w:rsidP="00D23A6F">
      <w:r>
        <w:t>//</w:t>
      </w:r>
      <w:proofErr w:type="gramStart"/>
      <w:r>
        <w:t>delay(</w:t>
      </w:r>
      <w:proofErr w:type="gramEnd"/>
      <w:r>
        <w:t>1000);</w:t>
      </w:r>
    </w:p>
    <w:p w:rsidR="00D23A6F" w:rsidRDefault="00D23A6F" w:rsidP="00D23A6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D23A6F" w:rsidRDefault="00D23A6F" w:rsidP="00D23A6F">
      <w:r>
        <w:t>}</w:t>
      </w:r>
    </w:p>
    <w:p w:rsidR="00D23A6F" w:rsidRDefault="00D23A6F" w:rsidP="00D23A6F"/>
    <w:p w:rsidR="00D23A6F" w:rsidRDefault="00D23A6F" w:rsidP="00D23A6F">
      <w:r>
        <w:t>// Uses a digital pin to measure a resistor (like an FSR or photocell!)</w:t>
      </w:r>
    </w:p>
    <w:p w:rsidR="00D23A6F" w:rsidRDefault="00D23A6F" w:rsidP="00D23A6F">
      <w:r>
        <w:t xml:space="preserve">// </w:t>
      </w:r>
      <w:proofErr w:type="gramStart"/>
      <w:r>
        <w:t>We</w:t>
      </w:r>
      <w:proofErr w:type="gramEnd"/>
      <w:r>
        <w:t xml:space="preserve"> do this by having the resistor feed current into a capacitor and</w:t>
      </w:r>
    </w:p>
    <w:p w:rsidR="00D23A6F" w:rsidRDefault="00D23A6F" w:rsidP="00D23A6F">
      <w:r>
        <w:t xml:space="preserve">// counting how long it takes to get to </w:t>
      </w:r>
      <w:proofErr w:type="spellStart"/>
      <w:r>
        <w:t>Vcc</w:t>
      </w:r>
      <w:proofErr w:type="spellEnd"/>
      <w:r>
        <w:t xml:space="preserve">/2 (for most </w:t>
      </w:r>
      <w:proofErr w:type="spellStart"/>
      <w:r>
        <w:t>arduinos</w:t>
      </w:r>
      <w:proofErr w:type="spellEnd"/>
      <w:r>
        <w:t xml:space="preserve">, </w:t>
      </w:r>
      <w:proofErr w:type="spellStart"/>
      <w:proofErr w:type="gramStart"/>
      <w:r>
        <w:t>thats</w:t>
      </w:r>
      <w:proofErr w:type="spellEnd"/>
      <w:proofErr w:type="gramEnd"/>
      <w:r>
        <w:t xml:space="preserve"> 2.5V)</w:t>
      </w:r>
    </w:p>
    <w:p w:rsidR="00D23A6F" w:rsidRDefault="00D23A6F" w:rsidP="00D23A6F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RCtime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RCpin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pins[], </w:t>
      </w:r>
      <w:proofErr w:type="spellStart"/>
      <w:r>
        <w:t>int</w:t>
      </w:r>
      <w:proofErr w:type="spellEnd"/>
      <w:r>
        <w:t xml:space="preserve"> reset) {</w:t>
      </w:r>
    </w:p>
    <w:p w:rsidR="00D23A6F" w:rsidRDefault="00D23A6F" w:rsidP="00D23A6F">
      <w:proofErr w:type="spellStart"/>
      <w:proofErr w:type="gramStart"/>
      <w:r>
        <w:t>int</w:t>
      </w:r>
      <w:proofErr w:type="spellEnd"/>
      <w:proofErr w:type="gramEnd"/>
      <w:r>
        <w:t xml:space="preserve"> reading[] = {0, 0, 0, 0, 0, 0, 0, 0, 0, 0}; // start with 0s</w:t>
      </w:r>
    </w:p>
    <w:p w:rsidR="00D23A6F" w:rsidRDefault="00D23A6F" w:rsidP="00D23A6F"/>
    <w:p w:rsidR="00D23A6F" w:rsidRDefault="00D23A6F" w:rsidP="00D23A6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count=0; count&lt;10; count++){</w:t>
      </w:r>
    </w:p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reset, HIGH);  //set reset to high</w:t>
      </w:r>
    </w:p>
    <w:p w:rsidR="00D23A6F" w:rsidRDefault="00D23A6F" w:rsidP="00D23A6F">
      <w:r>
        <w:t>// set the pin to an output and pull to LOW (ground)</w:t>
      </w:r>
    </w:p>
    <w:p w:rsidR="00D23A6F" w:rsidRDefault="00D23A6F" w:rsidP="00D23A6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RCpin</w:t>
      </w:r>
      <w:proofErr w:type="spellEnd"/>
      <w:r>
        <w:t>, OUTPUT);</w:t>
      </w:r>
    </w:p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RCpin</w:t>
      </w:r>
      <w:proofErr w:type="spellEnd"/>
      <w:r>
        <w:t>, LOW);</w:t>
      </w:r>
    </w:p>
    <w:p w:rsidR="00D23A6F" w:rsidRDefault="00D23A6F" w:rsidP="00D23A6F"/>
    <w:p w:rsidR="00D23A6F" w:rsidRDefault="00D23A6F" w:rsidP="00D23A6F"/>
    <w:p w:rsidR="00D23A6F" w:rsidRDefault="00D23A6F" w:rsidP="00D23A6F">
      <w:r>
        <w:t>// Now set the pin to an input and...</w:t>
      </w:r>
    </w:p>
    <w:p w:rsidR="00D23A6F" w:rsidRDefault="00D23A6F" w:rsidP="00D23A6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RCpin</w:t>
      </w:r>
      <w:proofErr w:type="spellEnd"/>
      <w:r>
        <w:t>, INPUT);</w:t>
      </w:r>
    </w:p>
    <w:p w:rsidR="00D23A6F" w:rsidRDefault="00D23A6F" w:rsidP="00D23A6F"/>
    <w:p w:rsidR="00D23A6F" w:rsidRDefault="00D23A6F" w:rsidP="00D23A6F"/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pins[count], HIGH);//Set VCC to FSR input</w:t>
      </w:r>
    </w:p>
    <w:p w:rsidR="00D23A6F" w:rsidRDefault="00D23A6F" w:rsidP="00D23A6F"/>
    <w:p w:rsidR="00D23A6F" w:rsidRDefault="00D23A6F" w:rsidP="00D23A6F"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RCpin</w:t>
      </w:r>
      <w:proofErr w:type="spellEnd"/>
      <w:r>
        <w:t>) == LOW) { // count how long it takes to rise up to HIGH</w:t>
      </w:r>
    </w:p>
    <w:p w:rsidR="00D23A6F" w:rsidRDefault="00D23A6F" w:rsidP="00D23A6F">
      <w:proofErr w:type="gramStart"/>
      <w:r>
        <w:lastRenderedPageBreak/>
        <w:t>reading[</w:t>
      </w:r>
      <w:proofErr w:type="gramEnd"/>
      <w:r>
        <w:t xml:space="preserve">count]++; // increment to keep track of time </w:t>
      </w:r>
    </w:p>
    <w:p w:rsidR="00D23A6F" w:rsidRDefault="00D23A6F" w:rsidP="00D23A6F"/>
    <w:p w:rsidR="00D23A6F" w:rsidRDefault="00D23A6F" w:rsidP="00D23A6F">
      <w:proofErr w:type="gramStart"/>
      <w:r>
        <w:t>if</w:t>
      </w:r>
      <w:proofErr w:type="gramEnd"/>
      <w:r>
        <w:t xml:space="preserve"> (reading[count] == 30000) {</w:t>
      </w:r>
    </w:p>
    <w:p w:rsidR="00D23A6F" w:rsidRDefault="00D23A6F" w:rsidP="00D23A6F">
      <w:r>
        <w:t>// if we got this far, the resistance is so high</w:t>
      </w:r>
    </w:p>
    <w:p w:rsidR="00D23A6F" w:rsidRDefault="00D23A6F" w:rsidP="00D23A6F">
      <w:r>
        <w:t xml:space="preserve">// </w:t>
      </w:r>
      <w:proofErr w:type="spellStart"/>
      <w:proofErr w:type="gramStart"/>
      <w:r>
        <w:t>its</w:t>
      </w:r>
      <w:proofErr w:type="spellEnd"/>
      <w:proofErr w:type="gramEnd"/>
      <w:r>
        <w:t xml:space="preserve"> likely that nothing is connected!</w:t>
      </w:r>
    </w:p>
    <w:p w:rsidR="00D23A6F" w:rsidRDefault="00D23A6F" w:rsidP="00D23A6F">
      <w:proofErr w:type="gramStart"/>
      <w:r>
        <w:t>break</w:t>
      </w:r>
      <w:proofErr w:type="gramEnd"/>
      <w:r>
        <w:t>; // leave the loop</w:t>
      </w:r>
    </w:p>
    <w:p w:rsidR="00D23A6F" w:rsidRDefault="00D23A6F" w:rsidP="00D23A6F">
      <w:r>
        <w:t>}</w:t>
      </w:r>
    </w:p>
    <w:p w:rsidR="00D23A6F" w:rsidRDefault="00D23A6F" w:rsidP="00D23A6F">
      <w:r>
        <w:t>}</w:t>
      </w:r>
    </w:p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pins[count], LOW);//Set VCC pin back </w:t>
      </w:r>
      <w:proofErr w:type="spellStart"/>
      <w:r>
        <w:t>Sto</w:t>
      </w:r>
      <w:proofErr w:type="spellEnd"/>
      <w:r>
        <w:t xml:space="preserve"> low for next iteration</w:t>
      </w:r>
    </w:p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reset, LOW);//discharge capacitor  </w:t>
      </w:r>
    </w:p>
    <w:p w:rsidR="00D23A6F" w:rsidRDefault="00D23A6F" w:rsidP="00D23A6F">
      <w:r>
        <w:t>//</w:t>
      </w:r>
      <w:proofErr w:type="gramStart"/>
      <w:r>
        <w:t>delay(</w:t>
      </w:r>
      <w:proofErr w:type="gramEnd"/>
      <w:r>
        <w:t>1000); //ADDED TO TEST</w:t>
      </w:r>
    </w:p>
    <w:p w:rsidR="00D23A6F" w:rsidRDefault="00D23A6F" w:rsidP="00D23A6F">
      <w:r>
        <w:t>}</w:t>
      </w:r>
    </w:p>
    <w:p w:rsidR="00D23A6F" w:rsidRDefault="00D23A6F" w:rsidP="00D23A6F">
      <w:r>
        <w:t>// OK either we maxed out at 30000 or hopefully got a reading, return the count after resetting FSR Vin pin</w:t>
      </w:r>
    </w:p>
    <w:p w:rsidR="00D23A6F" w:rsidRDefault="00D23A6F" w:rsidP="00D23A6F"/>
    <w:p w:rsidR="00D23A6F" w:rsidRDefault="00D23A6F" w:rsidP="00D23A6F">
      <w:proofErr w:type="gramStart"/>
      <w:r>
        <w:t>return</w:t>
      </w:r>
      <w:proofErr w:type="gramEnd"/>
      <w:r>
        <w:t xml:space="preserve"> reading;</w:t>
      </w:r>
    </w:p>
    <w:p w:rsidR="00D23A6F" w:rsidRDefault="00D23A6F" w:rsidP="00D23A6F">
      <w:r>
        <w:t>}</w:t>
      </w:r>
    </w:p>
    <w:p w:rsidR="00D23A6F" w:rsidRDefault="00D23A6F" w:rsidP="00D23A6F"/>
    <w:p w:rsidR="00D23A6F" w:rsidRDefault="00D23A6F" w:rsidP="00D23A6F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getminmax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minmax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RCpin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reset){</w:t>
      </w:r>
    </w:p>
    <w:p w:rsidR="00D23A6F" w:rsidRDefault="00D23A6F" w:rsidP="00D23A6F">
      <w:r>
        <w:t xml:space="preserve">  </w:t>
      </w:r>
    </w:p>
    <w:p w:rsidR="00D23A6F" w:rsidRDefault="00D23A6F" w:rsidP="00D23A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mmcount</w:t>
      </w:r>
      <w:proofErr w:type="spellEnd"/>
      <w:r>
        <w:t>[] = {0, 0};</w:t>
      </w:r>
    </w:p>
    <w:p w:rsidR="00D23A6F" w:rsidRDefault="00D23A6F" w:rsidP="00D23A6F"/>
    <w:p w:rsidR="00D23A6F" w:rsidRDefault="00D23A6F" w:rsidP="00D23A6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counter = 0; counter&lt;2; counter++){</w:t>
      </w:r>
    </w:p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reset, HIGH);  </w:t>
      </w:r>
    </w:p>
    <w:p w:rsidR="00D23A6F" w:rsidRDefault="00D23A6F" w:rsidP="00D23A6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RCpin</w:t>
      </w:r>
      <w:proofErr w:type="spellEnd"/>
      <w:r>
        <w:t>, OUTPUT);</w:t>
      </w:r>
    </w:p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RCpin</w:t>
      </w:r>
      <w:proofErr w:type="spellEnd"/>
      <w:r>
        <w:t>, LOW);</w:t>
      </w:r>
    </w:p>
    <w:p w:rsidR="00D23A6F" w:rsidRDefault="00D23A6F" w:rsidP="00D23A6F"/>
    <w:p w:rsidR="00D23A6F" w:rsidRDefault="00D23A6F" w:rsidP="00D23A6F">
      <w:r>
        <w:t>// Now set the pin to an input and...</w:t>
      </w:r>
    </w:p>
    <w:p w:rsidR="00D23A6F" w:rsidRDefault="00D23A6F" w:rsidP="00D23A6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RCpin</w:t>
      </w:r>
      <w:proofErr w:type="spellEnd"/>
      <w:r>
        <w:t>, INPUT);</w:t>
      </w:r>
    </w:p>
    <w:p w:rsidR="00D23A6F" w:rsidRDefault="00D23A6F" w:rsidP="00D23A6F"/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minmax</w:t>
      </w:r>
      <w:proofErr w:type="spellEnd"/>
      <w:r>
        <w:t>[counter], HIGH);//Set VCC to resistor input</w:t>
      </w:r>
    </w:p>
    <w:p w:rsidR="00D23A6F" w:rsidRDefault="00D23A6F" w:rsidP="00D23A6F"/>
    <w:p w:rsidR="00D23A6F" w:rsidRDefault="00D23A6F" w:rsidP="00D23A6F"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RCpin</w:t>
      </w:r>
      <w:proofErr w:type="spellEnd"/>
      <w:r>
        <w:t>) == LOW) { // count how long it takes to rise up to HIGH</w:t>
      </w:r>
    </w:p>
    <w:p w:rsidR="00D23A6F" w:rsidRDefault="00D23A6F" w:rsidP="00D23A6F">
      <w:proofErr w:type="spellStart"/>
      <w:proofErr w:type="gramStart"/>
      <w:r>
        <w:t>mmcount</w:t>
      </w:r>
      <w:proofErr w:type="spellEnd"/>
      <w:r>
        <w:t>[</w:t>
      </w:r>
      <w:proofErr w:type="gramEnd"/>
      <w:r>
        <w:t>counter]++; // increment to keep track of time</w:t>
      </w:r>
    </w:p>
    <w:p w:rsidR="00D23A6F" w:rsidRDefault="00D23A6F" w:rsidP="00D23A6F">
      <w:r>
        <w:t>}</w:t>
      </w:r>
    </w:p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minmax</w:t>
      </w:r>
      <w:proofErr w:type="spellEnd"/>
      <w:r>
        <w:t>[counter], LOW);//Set resistor input low</w:t>
      </w:r>
    </w:p>
    <w:p w:rsidR="00D23A6F" w:rsidRDefault="00D23A6F" w:rsidP="00D23A6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reset, LOW); //discharge capacitor </w:t>
      </w:r>
    </w:p>
    <w:p w:rsidR="00D23A6F" w:rsidRDefault="00D23A6F" w:rsidP="00D23A6F">
      <w:r>
        <w:t>}</w:t>
      </w:r>
    </w:p>
    <w:p w:rsidR="00D23A6F" w:rsidRDefault="00D23A6F" w:rsidP="00D23A6F">
      <w:proofErr w:type="gramStart"/>
      <w:r>
        <w:t>return</w:t>
      </w:r>
      <w:proofErr w:type="gramEnd"/>
      <w:r>
        <w:t xml:space="preserve"> </w:t>
      </w:r>
      <w:proofErr w:type="spellStart"/>
      <w:r>
        <w:t>mmcount</w:t>
      </w:r>
      <w:proofErr w:type="spellEnd"/>
      <w:r>
        <w:t>;</w:t>
      </w:r>
    </w:p>
    <w:p w:rsidR="007171AD" w:rsidRDefault="00D23A6F" w:rsidP="00D23A6F">
      <w:r>
        <w:t>}</w:t>
      </w:r>
      <w:bookmarkStart w:id="0" w:name="_GoBack"/>
      <w:bookmarkEnd w:id="0"/>
    </w:p>
    <w:sectPr w:rsidR="0071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6F"/>
    <w:rsid w:val="000D4C73"/>
    <w:rsid w:val="00D23A6F"/>
    <w:rsid w:val="00E0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439A8-9107-47B4-9313-F6B822A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7C5EB484</Template>
  <TotalTime>0</TotalTime>
  <Pages>7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 Abeysena</dc:creator>
  <cp:keywords/>
  <dc:description/>
  <cp:lastModifiedBy>Sheehan Abeysena</cp:lastModifiedBy>
  <cp:revision>1</cp:revision>
  <dcterms:created xsi:type="dcterms:W3CDTF">2015-05-21T16:28:00Z</dcterms:created>
  <dcterms:modified xsi:type="dcterms:W3CDTF">2015-05-21T16:28:00Z</dcterms:modified>
</cp:coreProperties>
</file>